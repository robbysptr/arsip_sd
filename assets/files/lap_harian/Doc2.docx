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077E9" w:rsidP="00D077E9">
                                  <w:pPr>
                                    <w:pStyle w:val="Title"/>
                                  </w:pPr>
                                  <w:r w:rsidRPr="00D86945">
                                    <w:t>REPORT TITLE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D077E9" w:rsidP="00D077E9">
                            <w:pPr>
                              <w:pStyle w:val="Title"/>
                            </w:pPr>
                            <w:r w:rsidRPr="00D86945">
                              <w:t>REPORT TITLE</w:t>
                            </w:r>
                          </w:p>
                          <w:p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F31D6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B03435933D6C4080A743C23FEACD2FE4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D0927">
                  <w:rPr>
                    <w:rStyle w:val="SubtitleChar"/>
                    <w:b w:val="0"/>
                    <w:noProof/>
                  </w:rPr>
                  <w:t>September 22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1E0548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914206" w:rsidP="00D077E9">
            <w:sdt>
              <w:sdtPr>
                <w:id w:val="-1740469667"/>
                <w:placeholder>
                  <w:docPart w:val="67FEFB79A9C7417BA0E76C7DE5067BA9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903BE7254BB402183CC25944B0B041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Your Name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0777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C6AB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DDD050A0D8164FC7BBED58B02FD3E25E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456E7DA24D394E8594C0CD9885164DC1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D852F5E6C4744636A98190DA4C561624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E0ED6807B0D44D5BBDCC77FEC29CA3B2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CEC73A53B05A4C489FF2A304AD4262C5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06" w:rsidRDefault="00914206">
      <w:r>
        <w:separator/>
      </w:r>
    </w:p>
    <w:p w:rsidR="00914206" w:rsidRDefault="00914206"/>
  </w:endnote>
  <w:endnote w:type="continuationSeparator" w:id="0">
    <w:p w:rsidR="00914206" w:rsidRDefault="00914206">
      <w:r>
        <w:continuationSeparator/>
      </w:r>
    </w:p>
    <w:p w:rsidR="00914206" w:rsidRDefault="009142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9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06" w:rsidRDefault="00914206">
      <w:r>
        <w:separator/>
      </w:r>
    </w:p>
    <w:p w:rsidR="00914206" w:rsidRDefault="00914206"/>
  </w:footnote>
  <w:footnote w:type="continuationSeparator" w:id="0">
    <w:p w:rsidR="00914206" w:rsidRDefault="00914206">
      <w:r>
        <w:continuationSeparator/>
      </w:r>
    </w:p>
    <w:p w:rsidR="00914206" w:rsidRDefault="009142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27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4206"/>
    <w:rsid w:val="00916B16"/>
    <w:rsid w:val="009173B9"/>
    <w:rsid w:val="0093335D"/>
    <w:rsid w:val="0093613E"/>
    <w:rsid w:val="00943026"/>
    <w:rsid w:val="00966B81"/>
    <w:rsid w:val="009C7720"/>
    <w:rsid w:val="009D0927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3FE8098E-EFCE-44F1-91F0-28FCA9DD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y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3435933D6C4080A743C23FEACD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BC152-03A1-43A7-83A7-0B04F63884A5}"/>
      </w:docPartPr>
      <w:docPartBody>
        <w:p w:rsidR="00000000" w:rsidRDefault="00C92A47">
          <w:pPr>
            <w:pStyle w:val="B03435933D6C4080A743C23FEACD2FE4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September 22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67FEFB79A9C7417BA0E76C7DE5067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DE68D-38B9-4C27-9306-714527189AFE}"/>
      </w:docPartPr>
      <w:docPartBody>
        <w:p w:rsidR="00000000" w:rsidRDefault="00C92A47">
          <w:pPr>
            <w:pStyle w:val="67FEFB79A9C7417BA0E76C7DE5067BA9"/>
          </w:pPr>
          <w:r>
            <w:t>COMPANY NAME</w:t>
          </w:r>
        </w:p>
      </w:docPartBody>
    </w:docPart>
    <w:docPart>
      <w:docPartPr>
        <w:name w:val="8903BE7254BB402183CC25944B0B0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6ACF7-577C-4920-94D3-680090AC741F}"/>
      </w:docPartPr>
      <w:docPartBody>
        <w:p w:rsidR="00000000" w:rsidRDefault="00C92A47">
          <w:pPr>
            <w:pStyle w:val="8903BE7254BB402183CC25944B0B0414"/>
          </w:pPr>
          <w:r>
            <w:t>Your Name</w:t>
          </w:r>
        </w:p>
      </w:docPartBody>
    </w:docPart>
    <w:docPart>
      <w:docPartPr>
        <w:name w:val="DDD050A0D8164FC7BBED58B02FD3E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0D2F2-77E8-491D-A7B7-104B2C98D5A0}"/>
      </w:docPartPr>
      <w:docPartBody>
        <w:p w:rsidR="00000000" w:rsidRDefault="00C92A47">
          <w:pPr>
            <w:pStyle w:val="DDD050A0D8164FC7BBED58B02FD3E25E"/>
          </w:pPr>
          <w:r w:rsidRPr="00DF027C">
            <w:t>Subtitle Text Here</w:t>
          </w:r>
        </w:p>
      </w:docPartBody>
    </w:docPart>
    <w:docPart>
      <w:docPartPr>
        <w:name w:val="456E7DA24D394E8594C0CD9885164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A6328-D051-4F40-9BD5-A9574688E45F}"/>
      </w:docPartPr>
      <w:docPartBody>
        <w:p w:rsidR="00000000" w:rsidRDefault="00C92A47">
          <w:pPr>
            <w:pStyle w:val="456E7DA24D394E8594C0CD9885164DC1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852F5E6C4744636A98190DA4C561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B8E3-E772-4CF9-8740-B45C6EC28CDE}"/>
      </w:docPartPr>
      <w:docPartBody>
        <w:p w:rsidR="00000000" w:rsidRDefault="00C92A47">
          <w:pPr>
            <w:pStyle w:val="D852F5E6C4744636A98190DA4C561624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E0ED6807B0D44D5BBDCC77FEC29CA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70813-DC6A-4E32-A5E7-42AFC3776589}"/>
      </w:docPartPr>
      <w:docPartBody>
        <w:p w:rsidR="00000000" w:rsidRDefault="00C92A47">
          <w:pPr>
            <w:pStyle w:val="E0ED6807B0D44D5BBDCC77FEC29CA3B2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CEC73A53B05A4C489FF2A304AD426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6CEA8-1101-4001-ACC4-553BCC356A11}"/>
      </w:docPartPr>
      <w:docPartBody>
        <w:p w:rsidR="00000000" w:rsidRDefault="00C92A47">
          <w:pPr>
            <w:pStyle w:val="CEC73A53B05A4C489FF2A304AD4262C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47"/>
    <w:rsid w:val="00C9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B03435933D6C4080A743C23FEACD2FE4">
    <w:name w:val="B03435933D6C4080A743C23FEACD2FE4"/>
  </w:style>
  <w:style w:type="paragraph" w:customStyle="1" w:styleId="67FEFB79A9C7417BA0E76C7DE5067BA9">
    <w:name w:val="67FEFB79A9C7417BA0E76C7DE5067BA9"/>
  </w:style>
  <w:style w:type="paragraph" w:customStyle="1" w:styleId="8903BE7254BB402183CC25944B0B0414">
    <w:name w:val="8903BE7254BB402183CC25944B0B0414"/>
  </w:style>
  <w:style w:type="paragraph" w:customStyle="1" w:styleId="DDD050A0D8164FC7BBED58B02FD3E25E">
    <w:name w:val="DDD050A0D8164FC7BBED58B02FD3E25E"/>
  </w:style>
  <w:style w:type="paragraph" w:customStyle="1" w:styleId="456E7DA24D394E8594C0CD9885164DC1">
    <w:name w:val="456E7DA24D394E8594C0CD9885164DC1"/>
  </w:style>
  <w:style w:type="paragraph" w:customStyle="1" w:styleId="D852F5E6C4744636A98190DA4C561624">
    <w:name w:val="D852F5E6C4744636A98190DA4C561624"/>
  </w:style>
  <w:style w:type="paragraph" w:customStyle="1" w:styleId="E0ED6807B0D44D5BBDCC77FEC29CA3B2">
    <w:name w:val="E0ED6807B0D44D5BBDCC77FEC29CA3B2"/>
  </w:style>
  <w:style w:type="paragraph" w:customStyle="1" w:styleId="CEC73A53B05A4C489FF2A304AD4262C5">
    <w:name w:val="CEC73A53B05A4C489FF2A304AD426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Donny</dc:creator>
  <cp:keywords/>
  <cp:lastModifiedBy>Donny</cp:lastModifiedBy>
  <cp:revision>1</cp:revision>
  <cp:lastPrinted>2006-08-01T17:47:00Z</cp:lastPrinted>
  <dcterms:created xsi:type="dcterms:W3CDTF">2021-09-22T05:52:00Z</dcterms:created>
  <dcterms:modified xsi:type="dcterms:W3CDTF">2021-09-22T05:53:00Z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